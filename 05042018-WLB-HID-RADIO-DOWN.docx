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8A" w:rsidRDefault="00806220">
      <w:pPr>
        <w:pStyle w:val="1"/>
      </w:pPr>
      <w:r>
        <w:t>WLB</w:t>
      </w:r>
      <w:r w:rsidR="00DB1CBE">
        <w:t xml:space="preserve">-HID radio cause eth-trunk lacp down </w:t>
      </w:r>
    </w:p>
    <w:p w:rsidR="005C148A" w:rsidRDefault="00DB1CBE">
      <w:r>
        <w:t xml:space="preserve">05-04-2018 </w:t>
      </w:r>
      <w:r>
        <w:rPr>
          <w:rFonts w:hint="eastAsia"/>
        </w:rPr>
        <w:t>下午</w:t>
      </w:r>
      <w:r>
        <w:rPr>
          <w:rFonts w:hint="eastAsia"/>
        </w:rPr>
        <w:t>4</w:t>
      </w:r>
      <w:r>
        <w:rPr>
          <w:rFonts w:hint="eastAsia"/>
        </w:rPr>
        <w:t>点</w:t>
      </w:r>
    </w:p>
    <w:p w:rsidR="005C148A" w:rsidRDefault="006C0F4B">
      <w:pPr>
        <w:pStyle w:val="2"/>
      </w:pPr>
      <w:r>
        <w:rPr>
          <w:rFonts w:hint="eastAsia"/>
        </w:rPr>
        <w:t>现象</w:t>
      </w:r>
    </w:p>
    <w:p w:rsidR="005C148A" w:rsidRDefault="00FA113D">
      <w:pPr>
        <w:rPr>
          <w:rFonts w:hint="eastAsia"/>
        </w:rPr>
      </w:pPr>
      <w:r>
        <w:t>WLB</w:t>
      </w:r>
      <w:r>
        <w:rPr>
          <w:rFonts w:hint="eastAsia"/>
        </w:rPr>
        <w:t>整个站点断掉，现场</w:t>
      </w:r>
      <w:r>
        <w:rPr>
          <w:rFonts w:hint="eastAsia"/>
        </w:rPr>
        <w:t>FEKA</w:t>
      </w:r>
      <w:r>
        <w:rPr>
          <w:rFonts w:hint="eastAsia"/>
        </w:rPr>
        <w:t>说设备指示灯都正常。</w:t>
      </w:r>
      <w:r>
        <w:rPr>
          <w:rFonts w:hint="eastAsia"/>
        </w:rPr>
        <w:t>W</w:t>
      </w:r>
      <w:r>
        <w:t>LB</w:t>
      </w:r>
      <w:r>
        <w:rPr>
          <w:rFonts w:hint="eastAsia"/>
        </w:rPr>
        <w:t>到</w:t>
      </w:r>
      <w:r>
        <w:rPr>
          <w:rFonts w:hint="eastAsia"/>
        </w:rPr>
        <w:t>HI</w:t>
      </w:r>
      <w:r>
        <w:t>D</w:t>
      </w:r>
      <w:r>
        <w:rPr>
          <w:rFonts w:hint="eastAsia"/>
        </w:rPr>
        <w:t>是单线联系，</w:t>
      </w:r>
      <w:r>
        <w:rPr>
          <w:rFonts w:hint="eastAsia"/>
        </w:rPr>
        <w:t>WLB</w:t>
      </w:r>
      <w:r>
        <w:rPr>
          <w:rFonts w:hint="eastAsia"/>
        </w:rPr>
        <w:t>失联导致下面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OLT</w:t>
      </w:r>
      <w:r>
        <w:rPr>
          <w:rFonts w:hint="eastAsia"/>
        </w:rPr>
        <w:t>都不能上网。</w:t>
      </w:r>
    </w:p>
    <w:p w:rsidR="005C148A" w:rsidRDefault="00FA113D">
      <w:pPr>
        <w:pStyle w:val="af9"/>
      </w:pPr>
      <w:r>
        <w:rPr>
          <w:rFonts w:hint="eastAsia"/>
        </w:rPr>
        <w:t>分析</w:t>
      </w:r>
    </w:p>
    <w:p w:rsidR="005C148A" w:rsidRDefault="00F720C8">
      <w:pPr>
        <w:rPr>
          <w:rFonts w:hint="eastAsia"/>
        </w:rPr>
      </w:pPr>
      <w:r>
        <w:rPr>
          <w:rFonts w:hint="eastAsia"/>
        </w:rPr>
        <w:t>现场</w:t>
      </w:r>
      <w:r>
        <w:rPr>
          <w:rFonts w:hint="eastAsia"/>
        </w:rPr>
        <w:t>FEKA</w:t>
      </w:r>
      <w:r>
        <w:rPr>
          <w:rFonts w:hint="eastAsia"/>
        </w:rPr>
        <w:t>正在施工，两台微波安装在一根抱杆上，两个</w:t>
      </w:r>
      <w:r>
        <w:t>PDU</w:t>
      </w:r>
      <w:r>
        <w:rPr>
          <w:rFonts w:hint="eastAsia"/>
        </w:rPr>
        <w:t>设置的频段相同，可能互相影响。但是这怎么会影响路由器接口呢？微波通过子接口与路由器接口通讯，路由器上物理接口配置在</w:t>
      </w:r>
      <w:r>
        <w:rPr>
          <w:rFonts w:hint="eastAsia"/>
        </w:rPr>
        <w:t>ETH-TRUNK</w:t>
      </w:r>
      <w:r>
        <w:rPr>
          <w:rFonts w:hint="eastAsia"/>
        </w:rPr>
        <w:t>下面。</w:t>
      </w:r>
    </w:p>
    <w:p w:rsidR="005C148A" w:rsidRDefault="00F720C8">
      <w:pPr>
        <w:pStyle w:val="a0"/>
      </w:pPr>
      <w:r>
        <w:rPr>
          <w:rFonts w:hint="eastAsia"/>
        </w:rPr>
        <w:t>登录上相连的微波对端路由器</w:t>
      </w:r>
      <w:r>
        <w:rPr>
          <w:rFonts w:hint="eastAsia"/>
        </w:rPr>
        <w:t>AR01.HID.LON</w:t>
      </w:r>
      <w:r>
        <w:rPr>
          <w:rFonts w:hint="eastAsia"/>
        </w:rPr>
        <w:t>，查看是</w:t>
      </w:r>
      <w:r>
        <w:rPr>
          <w:rFonts w:hint="eastAsia"/>
        </w:rPr>
        <w:t>G0/2/23</w:t>
      </w:r>
      <w:r>
        <w:rPr>
          <w:rFonts w:hint="eastAsia"/>
        </w:rPr>
        <w:t>端口与</w:t>
      </w:r>
      <w:r>
        <w:rPr>
          <w:rFonts w:hint="eastAsia"/>
        </w:rPr>
        <w:t>WLB</w:t>
      </w:r>
      <w:r>
        <w:rPr>
          <w:rFonts w:hint="eastAsia"/>
        </w:rPr>
        <w:t>互联，查看错误日志</w:t>
      </w:r>
      <w:r w:rsidR="009C5838">
        <w:rPr>
          <w:rFonts w:hint="eastAsia"/>
        </w:rPr>
        <w:t>，发现</w:t>
      </w:r>
      <w:r w:rsidR="009C5838">
        <w:rPr>
          <w:rFonts w:hint="eastAsia"/>
        </w:rPr>
        <w:t>LACP</w:t>
      </w:r>
      <w:r w:rsidR="009C5838">
        <w:rPr>
          <w:rFonts w:hint="eastAsia"/>
        </w:rPr>
        <w:t>有关，再查</w:t>
      </w:r>
      <w:r w:rsidR="009C5838">
        <w:rPr>
          <w:rFonts w:hint="eastAsia"/>
        </w:rPr>
        <w:t>LACP</w:t>
      </w:r>
      <w:r w:rsidR="009C5838">
        <w:rPr>
          <w:rFonts w:hint="eastAsia"/>
        </w:rPr>
        <w:t>的日志</w:t>
      </w:r>
      <w:r>
        <w:rPr>
          <w:rFonts w:hint="eastAsia"/>
        </w:rPr>
        <w:t>：</w:t>
      </w:r>
    </w:p>
    <w:p w:rsidR="007A36A9" w:rsidRDefault="007A36A9" w:rsidP="007A36A9">
      <w:pPr>
        <w:pStyle w:val="a0"/>
      </w:pPr>
      <w:r>
        <w:t xml:space="preserve">[ar01.hid.lon] disp logbuffer | in </w:t>
      </w:r>
      <w:r w:rsidRPr="009C5838">
        <w:rPr>
          <w:highlight w:val="yellow"/>
        </w:rPr>
        <w:t>LACP</w:t>
      </w:r>
    </w:p>
    <w:p w:rsidR="007A36A9" w:rsidRDefault="007A36A9" w:rsidP="007A36A9">
      <w:pPr>
        <w:pStyle w:val="a0"/>
      </w:pPr>
      <w:r>
        <w:t>Logging buffer configuration and contents : enabled</w:t>
      </w:r>
    </w:p>
    <w:p w:rsidR="007A36A9" w:rsidRDefault="007A36A9" w:rsidP="007A36A9">
      <w:pPr>
        <w:pStyle w:val="a0"/>
      </w:pPr>
      <w:r>
        <w:t>Allowed max buffer size : 1024</w:t>
      </w:r>
    </w:p>
    <w:p w:rsidR="007A36A9" w:rsidRDefault="007A36A9" w:rsidP="007A36A9">
      <w:pPr>
        <w:pStyle w:val="a0"/>
      </w:pPr>
      <w:r>
        <w:t>Actual buffer size : 512</w:t>
      </w:r>
    </w:p>
    <w:p w:rsidR="007A36A9" w:rsidRDefault="007A36A9" w:rsidP="007A36A9">
      <w:pPr>
        <w:pStyle w:val="a0"/>
      </w:pPr>
      <w:r>
        <w:t>Channel number : 4 , Channel name : logbuffer</w:t>
      </w:r>
    </w:p>
    <w:p w:rsidR="007A36A9" w:rsidRDefault="007A36A9" w:rsidP="007A36A9">
      <w:pPr>
        <w:pStyle w:val="a0"/>
      </w:pPr>
      <w:r>
        <w:t>Dropped messages : 0</w:t>
      </w:r>
    </w:p>
    <w:p w:rsidR="007A36A9" w:rsidRDefault="007A36A9" w:rsidP="007A36A9">
      <w:pPr>
        <w:pStyle w:val="a0"/>
      </w:pPr>
      <w:r>
        <w:t>Overwritten messages : 886826</w:t>
      </w:r>
    </w:p>
    <w:p w:rsidR="007A36A9" w:rsidRDefault="007A36A9" w:rsidP="007A36A9">
      <w:pPr>
        <w:pStyle w:val="a0"/>
      </w:pPr>
      <w:r>
        <w:t>Current messages : 512</w:t>
      </w:r>
    </w:p>
    <w:p w:rsidR="007A36A9" w:rsidRDefault="007A36A9" w:rsidP="007A36A9">
      <w:pPr>
        <w:pStyle w:val="a0"/>
      </w:pPr>
    </w:p>
    <w:p w:rsidR="007A36A9" w:rsidRDefault="007A36A9" w:rsidP="007A36A9">
      <w:pPr>
        <w:pStyle w:val="a0"/>
      </w:pPr>
      <w:r>
        <w:t xml:space="preserve">Apr  5 2018 16:35:09.480.2 ar01.hid.lon %%01LACP/3/LAG_DOWN_REASON_EVENT(l)[123]:The member of </w:t>
      </w:r>
      <w:r>
        <w:lastRenderedPageBreak/>
        <w:t xml:space="preserve">the </w:t>
      </w:r>
      <w:r w:rsidRPr="007A36A9">
        <w:rPr>
          <w:highlight w:val="yellow"/>
        </w:rPr>
        <w:t>LACP mode</w:t>
      </w:r>
      <w:r>
        <w:t xml:space="preserve"> Eth-Trunk interface went down. (TrunkName=Eth-Trunk2, PortName=GigabitEthernet0/2/23, Reason=PortDown)</w:t>
      </w:r>
    </w:p>
    <w:p w:rsidR="007A36A9" w:rsidRDefault="007A36A9" w:rsidP="007A36A9">
      <w:pPr>
        <w:pStyle w:val="a0"/>
      </w:pPr>
      <w:r>
        <w:t>Apr  5 2018 16:25:32.710.2 ar01.hid.lon %%01LACP/3/LAG_DOWN_REASON_EVENT(l)[157]:The member of the LACP mode Eth-Trunk interface went down. (TrunkName=Eth-Trunk2, PortName=GigabitEthernet0/2/23, Reason=PortDown)</w:t>
      </w:r>
    </w:p>
    <w:p w:rsidR="007A36A9" w:rsidRDefault="007A36A9" w:rsidP="007A36A9">
      <w:pPr>
        <w:pStyle w:val="a0"/>
      </w:pPr>
      <w:r>
        <w:t>Apr  5 2018 16:22:29.950.6 ar01.hid.lon %%01LACP/3/LAG_DOWN_REASON_EVENT(l)[172]:The member of the LACP mode Eth-Trunk interface went down. (TrunkName=Eth-Trunk2, PortName=GigabitEthernet0/2/23, Reason=PortDown)</w:t>
      </w:r>
    </w:p>
    <w:p w:rsidR="007A36A9" w:rsidRDefault="007A36A9" w:rsidP="007A36A9">
      <w:pPr>
        <w:pStyle w:val="a0"/>
      </w:pPr>
      <w:r>
        <w:t>Apr  5 2018 15:34:16.730.3 ar01.hid.lon %%01LACP/3/LAG_DOWN_REASON_PDU(l)[180]:The member of the LACP mode Eth-Trunk interface went down because the local device received changed LACP PDU from partner. (TrunkName=Eth-Trunk2, PortName=GigabitEthernet0/2/23, Reason=PartnerSyncFalse, OldParam=b1Synchronization:1, NewParam=b1Synchronization:0)</w:t>
      </w:r>
    </w:p>
    <w:p w:rsidR="007A36A9" w:rsidRDefault="007A36A9" w:rsidP="007A36A9">
      <w:pPr>
        <w:pStyle w:val="a0"/>
      </w:pPr>
      <w:r>
        <w:t>Apr  5 2018 15:24:15.480.2 ar01.hid.lon %%01LACP/3/LAG_DOWN_REASON_EVENT(l)[201]:The member of the LACP mode Eth-Trunk interface went down. (TrunkName=Eth-Trunk2, PortName=GigabitEthernet0/2/23, Reason=RxTimeout)</w:t>
      </w:r>
    </w:p>
    <w:p w:rsidR="007A36A9" w:rsidRDefault="007A36A9" w:rsidP="007A36A9">
      <w:pPr>
        <w:pStyle w:val="a0"/>
      </w:pPr>
      <w:r>
        <w:t>Apr  5 2018 15:20:22.480.2 ar01.hid.lon %%01LACP/3/LAG_DOWN_REASON_EVENT(l)[232]:The member of the LACP mode Eth-Trunk interface went down. (TrunkName=Eth-Trunk2, PortName=GigabitEthernet0/2/23, Reason=RxTimeout)</w:t>
      </w:r>
    </w:p>
    <w:p w:rsidR="00F720C8" w:rsidRDefault="007A36A9" w:rsidP="007A36A9">
      <w:pPr>
        <w:pStyle w:val="a0"/>
        <w:rPr>
          <w:rFonts w:hint="eastAsia"/>
        </w:rPr>
      </w:pPr>
      <w:r>
        <w:t>[ar01.hid.lon]</w:t>
      </w:r>
    </w:p>
    <w:p w:rsidR="009C5838" w:rsidRDefault="009C5838" w:rsidP="009C5838">
      <w:pPr>
        <w:pStyle w:val="a0"/>
        <w:rPr>
          <w:rFonts w:hint="eastAsia"/>
        </w:rPr>
      </w:pPr>
      <w:r>
        <w:rPr>
          <w:rFonts w:hint="eastAsia"/>
        </w:rPr>
        <w:t>采取如下配置，将端口从</w:t>
      </w:r>
      <w:r>
        <w:rPr>
          <w:rFonts w:hint="eastAsia"/>
        </w:rPr>
        <w:t>ETH-TRUNK</w:t>
      </w:r>
      <w:r>
        <w:rPr>
          <w:rFonts w:hint="eastAsia"/>
        </w:rPr>
        <w:t>里移走，再重新加入</w:t>
      </w:r>
      <w:r w:rsidR="009D28C2">
        <w:rPr>
          <w:rFonts w:hint="eastAsia"/>
        </w:rPr>
        <w:t>，再</w:t>
      </w:r>
      <w:r w:rsidR="009D28C2">
        <w:rPr>
          <w:rFonts w:hint="eastAsia"/>
        </w:rPr>
        <w:t>ETH-TRUNK</w:t>
      </w:r>
      <w:r w:rsidR="009D28C2">
        <w:rPr>
          <w:rFonts w:hint="eastAsia"/>
        </w:rPr>
        <w:t>里面，去掉</w:t>
      </w:r>
      <w:r w:rsidR="009D28C2">
        <w:rPr>
          <w:rFonts w:hint="eastAsia"/>
        </w:rPr>
        <w:t>mode</w:t>
      </w:r>
      <w:r w:rsidR="009D28C2">
        <w:t xml:space="preserve"> </w:t>
      </w:r>
      <w:r w:rsidR="009D28C2">
        <w:rPr>
          <w:rFonts w:hint="eastAsia"/>
        </w:rPr>
        <w:t>lacp</w:t>
      </w:r>
      <w:r w:rsidR="009D28C2">
        <w:t>-</w:t>
      </w:r>
      <w:r w:rsidR="009D28C2">
        <w:rPr>
          <w:rFonts w:hint="eastAsia"/>
        </w:rPr>
        <w:t>static</w:t>
      </w:r>
      <w:r w:rsidR="009D28C2">
        <w:rPr>
          <w:rFonts w:hint="eastAsia"/>
        </w:rPr>
        <w:t>的配置。</w:t>
      </w:r>
    </w:p>
    <w:p w:rsidR="009C5838" w:rsidRDefault="009C5838" w:rsidP="009C5838">
      <w:pPr>
        <w:pStyle w:val="a0"/>
      </w:pPr>
      <w:r>
        <w:t>sys</w:t>
      </w:r>
    </w:p>
    <w:p w:rsidR="009C5838" w:rsidRDefault="009C5838" w:rsidP="009C5838">
      <w:pPr>
        <w:pStyle w:val="a0"/>
      </w:pPr>
      <w:r>
        <w:t>interface GigabitEthernet0/2/23</w:t>
      </w:r>
    </w:p>
    <w:p w:rsidR="009C5838" w:rsidRDefault="009C5838" w:rsidP="009C5838">
      <w:pPr>
        <w:pStyle w:val="a0"/>
      </w:pPr>
      <w:r>
        <w:t>undo eth-trunk</w:t>
      </w:r>
    </w:p>
    <w:p w:rsidR="009C5838" w:rsidRDefault="009C5838" w:rsidP="009C5838">
      <w:pPr>
        <w:pStyle w:val="a0"/>
      </w:pPr>
      <w:r>
        <w:t>int Eth-Trunk2</w:t>
      </w:r>
    </w:p>
    <w:p w:rsidR="009C5838" w:rsidRDefault="009C5838" w:rsidP="009C5838">
      <w:pPr>
        <w:pStyle w:val="a0"/>
      </w:pPr>
      <w:r>
        <w:t>undo mode</w:t>
      </w:r>
    </w:p>
    <w:p w:rsidR="009C5838" w:rsidRDefault="009C5838" w:rsidP="009C5838">
      <w:pPr>
        <w:pStyle w:val="a0"/>
      </w:pPr>
      <w:r>
        <w:lastRenderedPageBreak/>
        <w:t>interface GigabitEthernet0/2/23</w:t>
      </w:r>
    </w:p>
    <w:p w:rsidR="009C5838" w:rsidRDefault="009C5838" w:rsidP="009C5838">
      <w:pPr>
        <w:pStyle w:val="a0"/>
      </w:pPr>
      <w:r>
        <w:t>eth-trunk2</w:t>
      </w:r>
    </w:p>
    <w:p w:rsidR="00F720C8" w:rsidRDefault="009C5838" w:rsidP="009C5838">
      <w:pPr>
        <w:pStyle w:val="a0"/>
      </w:pPr>
      <w:r>
        <w:t>return</w:t>
      </w:r>
    </w:p>
    <w:p w:rsidR="007D4CB3" w:rsidRDefault="007D4CB3" w:rsidP="007D4CB3">
      <w:pPr>
        <w:pStyle w:val="a0"/>
        <w:numPr>
          <w:ilvl w:val="0"/>
          <w:numId w:val="0"/>
        </w:numPr>
        <w:ind w:left="936" w:hanging="360"/>
      </w:pPr>
      <w:r>
        <w:rPr>
          <w:rFonts w:hint="eastAsia"/>
        </w:rPr>
        <w:t>这时在</w:t>
      </w:r>
      <w:r>
        <w:rPr>
          <w:rFonts w:hint="eastAsia"/>
        </w:rPr>
        <w:t>HID</w:t>
      </w:r>
      <w:r>
        <w:rPr>
          <w:rFonts w:hint="eastAsia"/>
        </w:rPr>
        <w:t>这边的微波设备就恢复了通讯</w:t>
      </w:r>
    </w:p>
    <w:p w:rsidR="007D4CB3" w:rsidRDefault="007D4CB3" w:rsidP="007D4CB3">
      <w:pPr>
        <w:pStyle w:val="a0"/>
        <w:numPr>
          <w:ilvl w:val="0"/>
          <w:numId w:val="0"/>
        </w:numPr>
        <w:ind w:left="936" w:hanging="360"/>
        <w:rPr>
          <w:rFonts w:hint="eastAsia"/>
        </w:rPr>
      </w:pPr>
      <w:r>
        <w:rPr>
          <w:rFonts w:hint="eastAsia"/>
        </w:rPr>
        <w:t>PING 10.100.1.2 OK</w:t>
      </w:r>
    </w:p>
    <w:p w:rsidR="007D4CB3" w:rsidRDefault="007D4CB3" w:rsidP="007D4CB3">
      <w:pPr>
        <w:pStyle w:val="a0"/>
        <w:numPr>
          <w:ilvl w:val="0"/>
          <w:numId w:val="0"/>
        </w:numPr>
        <w:ind w:left="936" w:hanging="360"/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FEKA</w:t>
      </w:r>
      <w:r>
        <w:rPr>
          <w:rFonts w:hint="eastAsia"/>
        </w:rPr>
        <w:t>在</w:t>
      </w:r>
      <w:r>
        <w:rPr>
          <w:rFonts w:hint="eastAsia"/>
        </w:rPr>
        <w:t>WLB</w:t>
      </w:r>
      <w:r>
        <w:rPr>
          <w:rFonts w:hint="eastAsia"/>
        </w:rPr>
        <w:t>登路由器发现困难，他没有</w:t>
      </w:r>
      <w:r>
        <w:rPr>
          <w:rFonts w:hint="eastAsia"/>
        </w:rPr>
        <w:t>SecureCRT</w:t>
      </w:r>
      <w:r>
        <w:rPr>
          <w:rFonts w:hint="eastAsia"/>
        </w:rPr>
        <w:t>或</w:t>
      </w:r>
      <w:r>
        <w:rPr>
          <w:rFonts w:hint="eastAsia"/>
        </w:rPr>
        <w:t>XSHELL</w:t>
      </w:r>
      <w:r>
        <w:rPr>
          <w:rFonts w:hint="eastAsia"/>
        </w:rPr>
        <w:t>类似软件，只能通过</w:t>
      </w:r>
      <w:r>
        <w:rPr>
          <w:rFonts w:hint="eastAsia"/>
        </w:rPr>
        <w:t>mac</w:t>
      </w:r>
      <w:r>
        <w:rPr>
          <w:rFonts w:hint="eastAsia"/>
        </w:rPr>
        <w:t>终端命令行</w:t>
      </w:r>
      <w:r w:rsidR="003F25C1">
        <w:rPr>
          <w:rFonts w:hint="eastAsia"/>
        </w:rPr>
        <w:t>，用</w:t>
      </w:r>
      <w:r w:rsidR="003F25C1">
        <w:rPr>
          <w:rFonts w:hint="eastAsia"/>
        </w:rPr>
        <w:t>console</w:t>
      </w:r>
      <w:r w:rsidR="003F25C1">
        <w:rPr>
          <w:rFonts w:hint="eastAsia"/>
        </w:rPr>
        <w:t>线连接</w:t>
      </w:r>
      <w:r>
        <w:rPr>
          <w:rFonts w:hint="eastAsia"/>
        </w:rPr>
        <w:t>：</w:t>
      </w:r>
    </w:p>
    <w:p w:rsidR="003F25C1" w:rsidRDefault="003F25C1" w:rsidP="003F25C1">
      <w:pPr>
        <w:pStyle w:val="a0"/>
      </w:pPr>
      <w:r>
        <w:t>~$ ls /dev/tty.*</w:t>
      </w:r>
    </w:p>
    <w:p w:rsidR="003F25C1" w:rsidRDefault="003F25C1" w:rsidP="003F25C1">
      <w:pPr>
        <w:pStyle w:val="a0"/>
      </w:pPr>
      <w:r>
        <w:t>/dev/tty.Bluetooth-Incoming-Port    /dev/tty.usbserial-A907FL79</w:t>
      </w:r>
    </w:p>
    <w:p w:rsidR="007D4CB3" w:rsidRDefault="003F25C1" w:rsidP="003F25C1">
      <w:pPr>
        <w:pStyle w:val="a0"/>
      </w:pPr>
      <w:r>
        <w:t xml:space="preserve">~$ </w:t>
      </w:r>
      <w:r>
        <w:t>screen /</w:t>
      </w:r>
      <w:r w:rsidR="007F7AE1">
        <w:t>dev/tty.usbserial-A907FL79 9600</w:t>
      </w:r>
    </w:p>
    <w:p w:rsidR="007F7AE1" w:rsidRDefault="007F7AE1" w:rsidP="007F7AE1">
      <w:pPr>
        <w:pStyle w:val="a0"/>
        <w:numPr>
          <w:ilvl w:val="0"/>
          <w:numId w:val="0"/>
        </w:numPr>
        <w:ind w:left="936" w:hanging="360"/>
      </w:pPr>
    </w:p>
    <w:p w:rsidR="007F7AE1" w:rsidRDefault="007F7AE1" w:rsidP="007F7AE1">
      <w:pPr>
        <w:pStyle w:val="a0"/>
        <w:numPr>
          <w:ilvl w:val="0"/>
          <w:numId w:val="0"/>
        </w:numPr>
        <w:ind w:left="936" w:hanging="360"/>
      </w:pPr>
      <w:r>
        <w:rPr>
          <w:rFonts w:hint="eastAsia"/>
        </w:rPr>
        <w:t>使用命令</w:t>
      </w:r>
      <w:r>
        <w:rPr>
          <w:rFonts w:hint="eastAsia"/>
        </w:rPr>
        <w:t xml:space="preserve"> dis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brief</w:t>
      </w:r>
    </w:p>
    <w:p w:rsidR="007F7AE1" w:rsidRDefault="007F7AE1" w:rsidP="007F7AE1">
      <w:pPr>
        <w:pStyle w:val="a0"/>
        <w:numPr>
          <w:ilvl w:val="0"/>
          <w:numId w:val="0"/>
        </w:numPr>
        <w:ind w:left="936" w:hanging="360"/>
      </w:pPr>
    </w:p>
    <w:p w:rsidR="007F7AE1" w:rsidRDefault="007F7AE1" w:rsidP="007F7AE1">
      <w:pPr>
        <w:pStyle w:val="a0"/>
      </w:pPr>
      <w:r>
        <w:t>(l): loopback</w:t>
      </w:r>
    </w:p>
    <w:p w:rsidR="007F7AE1" w:rsidRDefault="007F7AE1" w:rsidP="007F7AE1">
      <w:pPr>
        <w:pStyle w:val="a0"/>
      </w:pPr>
      <w:r>
        <w:t>(s): spoofing</w:t>
      </w:r>
    </w:p>
    <w:p w:rsidR="007F7AE1" w:rsidRDefault="007F7AE1" w:rsidP="007F7AE1">
      <w:pPr>
        <w:pStyle w:val="a0"/>
      </w:pPr>
      <w:r>
        <w:t>(b): BFD down</w:t>
      </w:r>
    </w:p>
    <w:p w:rsidR="007F7AE1" w:rsidRDefault="007F7AE1" w:rsidP="007F7AE1">
      <w:pPr>
        <w:pStyle w:val="a0"/>
      </w:pPr>
      <w:r>
        <w:t>(B): Bit-error-detection down</w:t>
      </w:r>
    </w:p>
    <w:p w:rsidR="007F7AE1" w:rsidRDefault="007F7AE1" w:rsidP="007F7AE1">
      <w:pPr>
        <w:pStyle w:val="a0"/>
      </w:pPr>
      <w:r>
        <w:t>(e): ETHOAM down</w:t>
      </w:r>
    </w:p>
    <w:p w:rsidR="007F7AE1" w:rsidRDefault="007F7AE1" w:rsidP="007F7AE1">
      <w:pPr>
        <w:pStyle w:val="a0"/>
      </w:pPr>
      <w:r>
        <w:t>(d): Dampening Suppressed</w:t>
      </w:r>
    </w:p>
    <w:p w:rsidR="007F7AE1" w:rsidRDefault="007F7AE1" w:rsidP="007F7AE1">
      <w:pPr>
        <w:pStyle w:val="a0"/>
      </w:pPr>
      <w:r>
        <w:t>InUti/OutUti: input utility/output utility</w:t>
      </w:r>
    </w:p>
    <w:p w:rsidR="007F7AE1" w:rsidRDefault="007F7AE1" w:rsidP="007F7AE1">
      <w:pPr>
        <w:pStyle w:val="a0"/>
      </w:pPr>
      <w:r>
        <w:t>Interface                   PHY   Protocol  InUti OutUti   inErrors  outErrors</w:t>
      </w:r>
    </w:p>
    <w:p w:rsidR="007F7AE1" w:rsidRDefault="007F7AE1" w:rsidP="007F7AE1">
      <w:pPr>
        <w:pStyle w:val="a0"/>
      </w:pPr>
      <w:r>
        <w:t>DCN-Serial0/2/18:0          up    up           --     --          0          0</w:t>
      </w:r>
    </w:p>
    <w:p w:rsidR="007F7AE1" w:rsidRDefault="007F7AE1" w:rsidP="007F7AE1">
      <w:pPr>
        <w:pStyle w:val="a0"/>
      </w:pPr>
      <w:r>
        <w:t>DCN-Serial0/2/23:0          up    up           --     --          0          0</w:t>
      </w:r>
    </w:p>
    <w:p w:rsidR="007F7AE1" w:rsidRDefault="007F7AE1" w:rsidP="007F7AE1">
      <w:pPr>
        <w:pStyle w:val="a0"/>
      </w:pPr>
      <w:r>
        <w:t>DCN-Serial0/2/24:0          up    up           --     --          0          0</w:t>
      </w:r>
    </w:p>
    <w:p w:rsidR="007F7AE1" w:rsidRDefault="007F7AE1" w:rsidP="007F7AE1">
      <w:pPr>
        <w:pStyle w:val="a0"/>
      </w:pPr>
      <w:r>
        <w:t>Eth-Trunk0                  up    up           0%     0%          0          0</w:t>
      </w:r>
    </w:p>
    <w:p w:rsidR="007F7AE1" w:rsidRDefault="007F7AE1" w:rsidP="007F7AE1">
      <w:pPr>
        <w:pStyle w:val="a0"/>
      </w:pPr>
      <w:r>
        <w:t xml:space="preserve"> GigabitEthernet0/2/18     up    up           0%     0%          0          0</w:t>
      </w:r>
    </w:p>
    <w:p w:rsidR="007F7AE1" w:rsidRDefault="007F7AE1" w:rsidP="007F7AE1">
      <w:pPr>
        <w:pStyle w:val="a0"/>
      </w:pPr>
      <w:r>
        <w:t xml:space="preserve"> GigabitEthernet0/2/22     *down down         0%     0%          0          0</w:t>
      </w:r>
    </w:p>
    <w:p w:rsidR="007F7AE1" w:rsidRDefault="007F7AE1" w:rsidP="007F7AE1">
      <w:pPr>
        <w:pStyle w:val="a0"/>
      </w:pPr>
      <w:r>
        <w:t>Eth-Trunk0.10               up    up           0%     0%          0          0</w:t>
      </w:r>
    </w:p>
    <w:p w:rsidR="007F7AE1" w:rsidRDefault="007F7AE1" w:rsidP="007F7AE1">
      <w:pPr>
        <w:pStyle w:val="a0"/>
      </w:pPr>
      <w:r>
        <w:t>Eth-Trunk1                  *down down         0%     0%          0          0</w:t>
      </w:r>
    </w:p>
    <w:p w:rsidR="007F7AE1" w:rsidRDefault="007F7AE1" w:rsidP="007F7AE1">
      <w:pPr>
        <w:pStyle w:val="a0"/>
      </w:pPr>
      <w:r>
        <w:t>Eth-Trunk1.4094             *down down         0%     0%          0          0</w:t>
      </w:r>
    </w:p>
    <w:p w:rsidR="007F7AE1" w:rsidRPr="007F7AE1" w:rsidRDefault="007F7AE1" w:rsidP="007F7AE1">
      <w:pPr>
        <w:pStyle w:val="a0"/>
        <w:rPr>
          <w:highlight w:val="yellow"/>
        </w:rPr>
      </w:pPr>
      <w:r w:rsidRPr="007F7AE1">
        <w:rPr>
          <w:highlight w:val="yellow"/>
        </w:rPr>
        <w:t>Eth-Trunk2                  up    up           0%     0%          0          0</w:t>
      </w:r>
    </w:p>
    <w:p w:rsidR="007F7AE1" w:rsidRPr="007F7AE1" w:rsidRDefault="007F7AE1" w:rsidP="007F7AE1">
      <w:pPr>
        <w:pStyle w:val="a0"/>
        <w:rPr>
          <w:highlight w:val="yellow"/>
        </w:rPr>
      </w:pPr>
      <w:r w:rsidRPr="007F7AE1">
        <w:rPr>
          <w:highlight w:val="yellow"/>
        </w:rPr>
        <w:lastRenderedPageBreak/>
        <w:t xml:space="preserve"> GigabitEthernet0/2/16     up    up           0%     0%          0          0</w:t>
      </w:r>
    </w:p>
    <w:p w:rsidR="007F7AE1" w:rsidRPr="007F7AE1" w:rsidRDefault="007F7AE1" w:rsidP="007F7AE1">
      <w:pPr>
        <w:pStyle w:val="a0"/>
        <w:rPr>
          <w:highlight w:val="yellow"/>
        </w:rPr>
      </w:pPr>
      <w:r w:rsidRPr="007F7AE1">
        <w:rPr>
          <w:highlight w:val="yellow"/>
        </w:rPr>
        <w:t xml:space="preserve"> GigabitEthernet0/2/23     up    up           0%     0%          0          0</w:t>
      </w:r>
    </w:p>
    <w:p w:rsidR="007F7AE1" w:rsidRPr="007F7AE1" w:rsidRDefault="007F7AE1" w:rsidP="007F7AE1">
      <w:pPr>
        <w:pStyle w:val="a0"/>
        <w:rPr>
          <w:highlight w:val="yellow"/>
        </w:rPr>
      </w:pPr>
      <w:r w:rsidRPr="007F7AE1">
        <w:rPr>
          <w:highlight w:val="yellow"/>
        </w:rPr>
        <w:t>Eth-Trunk2.4094             up    up           0%     0%          0          0</w:t>
      </w:r>
    </w:p>
    <w:p w:rsidR="007F7AE1" w:rsidRDefault="007F7AE1" w:rsidP="007F7AE1">
      <w:pPr>
        <w:pStyle w:val="a0"/>
      </w:pPr>
      <w:r>
        <w:t>Ethernet0/0/0               up    up           0%     0%          0          0</w:t>
      </w:r>
    </w:p>
    <w:p w:rsidR="007F7AE1" w:rsidRDefault="007F7AE1" w:rsidP="007F7AE1">
      <w:pPr>
        <w:pStyle w:val="a0"/>
      </w:pPr>
      <w:r>
        <w:t>GigabitEthernet0/2/0        down  down         0%     0%          0          0</w:t>
      </w:r>
    </w:p>
    <w:p w:rsidR="007F7AE1" w:rsidRDefault="007F7AE1" w:rsidP="007F7AE1">
      <w:pPr>
        <w:pStyle w:val="a0"/>
      </w:pPr>
      <w:r>
        <w:t>GigabitEthernet0/2/1        down  down         0%     0%          0          0</w:t>
      </w:r>
    </w:p>
    <w:p w:rsidR="007F7AE1" w:rsidRDefault="007F7AE1" w:rsidP="007F7AE1">
      <w:pPr>
        <w:pStyle w:val="a0"/>
      </w:pPr>
      <w:r>
        <w:t>GigabitEthernet0/2/2        down  down         0%     0%          0          0</w:t>
      </w:r>
    </w:p>
    <w:p w:rsidR="007F7AE1" w:rsidRDefault="007F7AE1" w:rsidP="007F7AE1">
      <w:pPr>
        <w:pStyle w:val="a0"/>
      </w:pPr>
      <w:r>
        <w:t>GigabitEthernet0/2/3        down  down         0%     0%          0          0</w:t>
      </w:r>
    </w:p>
    <w:p w:rsidR="007F7AE1" w:rsidRDefault="007F7AE1" w:rsidP="007F7AE1">
      <w:pPr>
        <w:pStyle w:val="a0"/>
      </w:pPr>
      <w:r>
        <w:t>GigabitEthernet0/2/4        down  down         0%     0%          0          0</w:t>
      </w:r>
    </w:p>
    <w:p w:rsidR="007F7AE1" w:rsidRDefault="007F7AE1" w:rsidP="007F7AE1">
      <w:pPr>
        <w:pStyle w:val="a0"/>
      </w:pPr>
      <w:r>
        <w:t>GigabitEthernet0/2/5        down  down         0%     0%          0          0</w:t>
      </w:r>
    </w:p>
    <w:p w:rsidR="007F7AE1" w:rsidRDefault="007F7AE1" w:rsidP="007F7AE1">
      <w:pPr>
        <w:pStyle w:val="a0"/>
      </w:pPr>
      <w:r>
        <w:t>GigabitEthernet0/2/6        down  down         0%     0%          0          0</w:t>
      </w:r>
    </w:p>
    <w:p w:rsidR="007F7AE1" w:rsidRDefault="007F7AE1" w:rsidP="007F7AE1">
      <w:pPr>
        <w:pStyle w:val="a0"/>
      </w:pPr>
      <w:r>
        <w:t>GigabitEthernet0/2/7        down  down         0%     0%          0          0</w:t>
      </w:r>
    </w:p>
    <w:p w:rsidR="007F7AE1" w:rsidRDefault="007F7AE1" w:rsidP="007F7AE1">
      <w:pPr>
        <w:pStyle w:val="a0"/>
      </w:pPr>
      <w:r>
        <w:t>GigabitEthernet0/2/8        down  down         0%     0%          0          0</w:t>
      </w:r>
    </w:p>
    <w:p w:rsidR="007F7AE1" w:rsidRDefault="007F7AE1" w:rsidP="007F7AE1">
      <w:pPr>
        <w:pStyle w:val="a0"/>
      </w:pPr>
      <w:r>
        <w:t>GigabitEthernet0/2/9        down  down         0%     0%          0          0</w:t>
      </w:r>
    </w:p>
    <w:p w:rsidR="007F7AE1" w:rsidRDefault="007F7AE1" w:rsidP="007F7AE1">
      <w:pPr>
        <w:pStyle w:val="a0"/>
      </w:pPr>
      <w:r>
        <w:t>GigabitEthernet0/2/10       down  down         0%     0%          0          0</w:t>
      </w:r>
    </w:p>
    <w:p w:rsidR="007F7AE1" w:rsidRDefault="007F7AE1" w:rsidP="007F7AE1">
      <w:pPr>
        <w:pStyle w:val="a0"/>
      </w:pPr>
      <w:r>
        <w:t>GigabitEthernet0/2/11       down  down         0%     0%          0          0</w:t>
      </w:r>
    </w:p>
    <w:p w:rsidR="007F7AE1" w:rsidRDefault="007F7AE1" w:rsidP="007F7AE1">
      <w:pPr>
        <w:pStyle w:val="a0"/>
      </w:pPr>
      <w:r>
        <w:t>GigabitEthernet0/2/12       down  down         0%     0%          0          0</w:t>
      </w:r>
    </w:p>
    <w:p w:rsidR="007F7AE1" w:rsidRDefault="007F7AE1" w:rsidP="007F7AE1">
      <w:pPr>
        <w:pStyle w:val="a0"/>
      </w:pPr>
      <w:r>
        <w:t>GigabitEthernet0/2/13       down  down         0%     0%          0          0</w:t>
      </w:r>
    </w:p>
    <w:p w:rsidR="007F7AE1" w:rsidRDefault="007F7AE1" w:rsidP="007F7AE1">
      <w:pPr>
        <w:pStyle w:val="a0"/>
      </w:pPr>
      <w:r>
        <w:t>GigabitEthernet0/2/14       down  down         0%     0%          0          0</w:t>
      </w:r>
    </w:p>
    <w:p w:rsidR="007F7AE1" w:rsidRDefault="007F7AE1" w:rsidP="007F7AE1">
      <w:pPr>
        <w:pStyle w:val="a0"/>
      </w:pPr>
      <w:r>
        <w:t>GigabitEthernet0/2/15       down  down         0%     0%          0          0</w:t>
      </w:r>
    </w:p>
    <w:p w:rsidR="007F7AE1" w:rsidRDefault="007F7AE1" w:rsidP="007F7AE1">
      <w:pPr>
        <w:pStyle w:val="a0"/>
      </w:pPr>
      <w:r>
        <w:t>GigabitEthernet0/2/17       up    up           0%     0%          0          0</w:t>
      </w:r>
    </w:p>
    <w:p w:rsidR="007F7AE1" w:rsidRDefault="007F7AE1" w:rsidP="007F7AE1">
      <w:pPr>
        <w:pStyle w:val="a0"/>
      </w:pPr>
      <w:r>
        <w:t>GigabitEthernet0/2/17.99    up    up           0%     0%          0          0</w:t>
      </w:r>
    </w:p>
    <w:p w:rsidR="007F7AE1" w:rsidRDefault="007F7AE1" w:rsidP="007F7AE1">
      <w:pPr>
        <w:pStyle w:val="a0"/>
      </w:pPr>
      <w:r>
        <w:t>GigabitEthernet0/2/19       up    up           0%     0%          0          0</w:t>
      </w:r>
    </w:p>
    <w:p w:rsidR="007F7AE1" w:rsidRDefault="007F7AE1" w:rsidP="007F7AE1">
      <w:pPr>
        <w:pStyle w:val="a0"/>
      </w:pPr>
      <w:r>
        <w:t>GigabitEthernet0/2/19.97    up    up           0%     0%          0          0</w:t>
      </w:r>
    </w:p>
    <w:p w:rsidR="007F7AE1" w:rsidRDefault="007F7AE1" w:rsidP="007F7AE1">
      <w:pPr>
        <w:pStyle w:val="a0"/>
      </w:pPr>
      <w:r>
        <w:t>GigabitEthernet0/2/20       up    up           0%     0%          0          0</w:t>
      </w:r>
    </w:p>
    <w:p w:rsidR="007F7AE1" w:rsidRDefault="007F7AE1" w:rsidP="007F7AE1">
      <w:pPr>
        <w:pStyle w:val="a0"/>
      </w:pPr>
      <w:r>
        <w:t>GigabitEthernet0/2/20.98    up    up           0%     0%          0          0</w:t>
      </w:r>
    </w:p>
    <w:p w:rsidR="007F7AE1" w:rsidRDefault="007F7AE1" w:rsidP="007F7AE1">
      <w:pPr>
        <w:pStyle w:val="a0"/>
      </w:pPr>
      <w:r>
        <w:t>GigabitEthernet0/2/21       *down down         0%     0%          0          0</w:t>
      </w:r>
    </w:p>
    <w:p w:rsidR="007F7AE1" w:rsidRDefault="007F7AE1" w:rsidP="007F7AE1">
      <w:pPr>
        <w:pStyle w:val="a0"/>
      </w:pPr>
      <w:r>
        <w:t>GigabitEthernet0/2/24(10G)  up    up           0%     0%          0          0</w:t>
      </w:r>
    </w:p>
    <w:p w:rsidR="007F7AE1" w:rsidRDefault="007F7AE1" w:rsidP="007F7AE1">
      <w:pPr>
        <w:pStyle w:val="a0"/>
      </w:pPr>
      <w:r>
        <w:t>GigabitEthernet0/2/25(10G)  down  down         0%     0%          0          0</w:t>
      </w:r>
    </w:p>
    <w:p w:rsidR="007F7AE1" w:rsidRDefault="007F7AE1" w:rsidP="007F7AE1">
      <w:pPr>
        <w:pStyle w:val="a0"/>
      </w:pPr>
      <w:r>
        <w:t>GigabitEthernet0/2/25.4094  down  down         0%     0%          0          0</w:t>
      </w:r>
    </w:p>
    <w:p w:rsidR="007F7AE1" w:rsidRDefault="007F7AE1" w:rsidP="007F7AE1">
      <w:pPr>
        <w:pStyle w:val="a0"/>
      </w:pPr>
      <w:r>
        <w:t>LoopBack0                   up    up(s)        0%     0%          0          0</w:t>
      </w:r>
    </w:p>
    <w:p w:rsidR="007F7AE1" w:rsidRDefault="007F7AE1" w:rsidP="007F7AE1">
      <w:pPr>
        <w:pStyle w:val="a0"/>
      </w:pPr>
      <w:r>
        <w:lastRenderedPageBreak/>
        <w:t>LoopBack1023                up    up(s)        0%     0%          0          0</w:t>
      </w:r>
    </w:p>
    <w:p w:rsidR="007F7AE1" w:rsidRDefault="007F7AE1" w:rsidP="007F7AE1">
      <w:pPr>
        <w:pStyle w:val="a0"/>
      </w:pPr>
      <w:r>
        <w:t>NULL0                       up    up(s)        0%     0%          0          0</w:t>
      </w:r>
    </w:p>
    <w:p w:rsidR="007F7AE1" w:rsidRDefault="007F7AE1" w:rsidP="007F7AE1">
      <w:pPr>
        <w:pStyle w:val="a0"/>
      </w:pPr>
      <w:r>
        <w:t>Vlanif901                   up    up           --     --          0          0</w:t>
      </w:r>
    </w:p>
    <w:p w:rsidR="007F7AE1" w:rsidRDefault="007F7AE1" w:rsidP="007F7AE1">
      <w:pPr>
        <w:pStyle w:val="a0"/>
        <w:numPr>
          <w:ilvl w:val="0"/>
          <w:numId w:val="0"/>
        </w:numPr>
        <w:ind w:left="936" w:hanging="360"/>
      </w:pPr>
      <w:r>
        <w:t>[ar01.wlb.lon-GigabitEthernet0/2/23]</w:t>
      </w:r>
    </w:p>
    <w:p w:rsidR="00B957D9" w:rsidRDefault="00B957D9" w:rsidP="007F7AE1">
      <w:pPr>
        <w:pStyle w:val="a0"/>
        <w:numPr>
          <w:ilvl w:val="0"/>
          <w:numId w:val="0"/>
        </w:numPr>
        <w:ind w:left="936" w:hanging="360"/>
      </w:pPr>
    </w:p>
    <w:p w:rsidR="00B957D9" w:rsidRDefault="00B957D9" w:rsidP="007F7AE1">
      <w:pPr>
        <w:pStyle w:val="a0"/>
        <w:numPr>
          <w:ilvl w:val="0"/>
          <w:numId w:val="0"/>
        </w:numPr>
        <w:ind w:left="936" w:hanging="360"/>
      </w:pPr>
      <w:r>
        <w:rPr>
          <w:rFonts w:hint="eastAsia"/>
        </w:rPr>
        <w:t>发现</w:t>
      </w:r>
      <w:r>
        <w:rPr>
          <w:rFonts w:hint="eastAsia"/>
        </w:rPr>
        <w:t>ETH-TRUNK2</w:t>
      </w:r>
      <w:r>
        <w:rPr>
          <w:rFonts w:hint="eastAsia"/>
        </w:rPr>
        <w:t>下面多了个接口，照上面重做，</w:t>
      </w:r>
      <w:r>
        <w:rPr>
          <w:rFonts w:hint="eastAsia"/>
        </w:rPr>
        <w:t>undo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lacp</w:t>
      </w:r>
      <w:r>
        <w:t>-</w:t>
      </w:r>
      <w:r>
        <w:rPr>
          <w:rFonts w:hint="eastAsia"/>
        </w:rPr>
        <w:t>static</w:t>
      </w:r>
      <w:r>
        <w:rPr>
          <w:rFonts w:hint="eastAsia"/>
        </w:rPr>
        <w:t>等</w:t>
      </w:r>
    </w:p>
    <w:p w:rsidR="00B957D9" w:rsidRDefault="001675CC" w:rsidP="007F7AE1">
      <w:pPr>
        <w:pStyle w:val="a0"/>
        <w:numPr>
          <w:ilvl w:val="0"/>
          <w:numId w:val="0"/>
        </w:numPr>
        <w:ind w:left="936" w:hanging="360"/>
        <w:rPr>
          <w:rFonts w:hint="eastAsia"/>
        </w:rPr>
      </w:pPr>
      <w:r>
        <w:rPr>
          <w:rFonts w:hint="eastAsia"/>
        </w:rPr>
        <w:t>还是不通，再看了下</w:t>
      </w:r>
      <w:r>
        <w:rPr>
          <w:rFonts w:hint="eastAsia"/>
        </w:rPr>
        <w:t>ETH-TRUNK</w:t>
      </w:r>
      <w:r>
        <w:rPr>
          <w:rFonts w:hint="eastAsia"/>
        </w:rPr>
        <w:t>还是</w:t>
      </w:r>
      <w:r>
        <w:rPr>
          <w:rFonts w:hint="eastAsia"/>
        </w:rPr>
        <w:t>DOWN</w:t>
      </w:r>
      <w:r>
        <w:rPr>
          <w:rFonts w:hint="eastAsia"/>
        </w:rPr>
        <w:t>的，检查配置，发现</w:t>
      </w:r>
      <w:r>
        <w:rPr>
          <w:rFonts w:hint="eastAsia"/>
        </w:rPr>
        <w:t>undo</w:t>
      </w:r>
      <w:r>
        <w:t xml:space="preserve"> </w:t>
      </w:r>
      <w:r>
        <w:rPr>
          <w:rFonts w:hint="eastAsia"/>
        </w:rPr>
        <w:t>mode</w:t>
      </w:r>
      <w:r>
        <w:t>-</w:t>
      </w:r>
      <w:r>
        <w:rPr>
          <w:rFonts w:hint="eastAsia"/>
        </w:rPr>
        <w:t>static</w:t>
      </w:r>
      <w:r>
        <w:rPr>
          <w:rFonts w:hint="eastAsia"/>
        </w:rPr>
        <w:t>未生效，重新移除后正常。。</w:t>
      </w:r>
    </w:p>
    <w:p w:rsidR="001675CC" w:rsidRDefault="001675CC" w:rsidP="007F7AE1">
      <w:pPr>
        <w:pStyle w:val="a0"/>
        <w:numPr>
          <w:ilvl w:val="0"/>
          <w:numId w:val="0"/>
        </w:numPr>
        <w:ind w:left="936" w:hanging="360"/>
      </w:pPr>
    </w:p>
    <w:p w:rsidR="001675CC" w:rsidRPr="007D4CB3" w:rsidRDefault="001675CC" w:rsidP="007F7AE1">
      <w:pPr>
        <w:pStyle w:val="a0"/>
        <w:numPr>
          <w:ilvl w:val="0"/>
          <w:numId w:val="0"/>
        </w:numPr>
        <w:ind w:left="936" w:hanging="360"/>
        <w:rPr>
          <w:rFonts w:hint="eastAsia"/>
        </w:rPr>
      </w:pPr>
      <w:r>
        <w:rPr>
          <w:rFonts w:hint="eastAsia"/>
        </w:rPr>
        <w:t>另外用</w:t>
      </w:r>
      <w:r>
        <w:rPr>
          <w:rFonts w:hint="eastAsia"/>
        </w:rPr>
        <w:t>web</w:t>
      </w:r>
      <w:r>
        <w:t>-</w:t>
      </w:r>
      <w:r>
        <w:rPr>
          <w:rFonts w:hint="eastAsia"/>
        </w:rPr>
        <w:t>lct</w:t>
      </w:r>
      <w:r>
        <w:rPr>
          <w:rFonts w:hint="eastAsia"/>
        </w:rPr>
        <w:t>登录微波设备时，由于</w:t>
      </w:r>
      <w:r>
        <w:rPr>
          <w:rFonts w:hint="eastAsia"/>
        </w:rPr>
        <w:t>NE</w:t>
      </w:r>
      <w:r>
        <w:rPr>
          <w:rFonts w:hint="eastAsia"/>
        </w:rPr>
        <w:t>号码不对，死活等不上，后来</w:t>
      </w:r>
      <w:r>
        <w:rPr>
          <w:rFonts w:hint="eastAsia"/>
        </w:rPr>
        <w:t>FEKA</w:t>
      </w:r>
      <w:r>
        <w:rPr>
          <w:rFonts w:hint="eastAsia"/>
        </w:rPr>
        <w:t>告诉正确的</w:t>
      </w:r>
      <w:r>
        <w:rPr>
          <w:rFonts w:hint="eastAsia"/>
        </w:rPr>
        <w:t>NE</w:t>
      </w:r>
      <w:r>
        <w:rPr>
          <w:rFonts w:hint="eastAsia"/>
        </w:rPr>
        <w:t>号码才能登上，但是</w:t>
      </w:r>
      <w:r>
        <w:rPr>
          <w:rFonts w:hint="eastAsia"/>
        </w:rPr>
        <w:t>mute</w:t>
      </w:r>
      <w:r>
        <w:rPr>
          <w:rFonts w:hint="eastAsia"/>
        </w:rPr>
        <w:t>微波总是不成功，自动恢复成</w:t>
      </w:r>
      <w:r>
        <w:rPr>
          <w:rFonts w:hint="eastAsia"/>
        </w:rPr>
        <w:t>unmute</w:t>
      </w:r>
      <w:r>
        <w:rPr>
          <w:rFonts w:hint="eastAsia"/>
        </w:rPr>
        <w:t>，不知道为什么。</w:t>
      </w:r>
      <w:bookmarkStart w:id="0" w:name="_GoBack"/>
      <w:bookmarkEnd w:id="0"/>
    </w:p>
    <w:sectPr w:rsidR="001675CC" w:rsidRPr="007D4CB3">
      <w:footerReference w:type="default" r:id="rId7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8C8" w:rsidRDefault="003828C8">
      <w:pPr>
        <w:spacing w:before="0" w:after="0" w:line="240" w:lineRule="auto"/>
      </w:pPr>
      <w:r>
        <w:separator/>
      </w:r>
    </w:p>
    <w:p w:rsidR="003828C8" w:rsidRDefault="003828C8"/>
  </w:endnote>
  <w:endnote w:type="continuationSeparator" w:id="0">
    <w:p w:rsidR="003828C8" w:rsidRDefault="003828C8">
      <w:pPr>
        <w:spacing w:before="0" w:after="0" w:line="240" w:lineRule="auto"/>
      </w:pPr>
      <w:r>
        <w:continuationSeparator/>
      </w:r>
    </w:p>
    <w:p w:rsidR="003828C8" w:rsidRDefault="003828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rial Unicode MS"/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48A" w:rsidRDefault="00455C08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8C8" w:rsidRDefault="003828C8">
      <w:pPr>
        <w:spacing w:before="0" w:after="0" w:line="240" w:lineRule="auto"/>
      </w:pPr>
      <w:r>
        <w:separator/>
      </w:r>
    </w:p>
    <w:p w:rsidR="003828C8" w:rsidRDefault="003828C8"/>
  </w:footnote>
  <w:footnote w:type="continuationSeparator" w:id="0">
    <w:p w:rsidR="003828C8" w:rsidRDefault="003828C8">
      <w:pPr>
        <w:spacing w:before="0" w:after="0" w:line="240" w:lineRule="auto"/>
      </w:pPr>
      <w:r>
        <w:continuationSeparator/>
      </w:r>
    </w:p>
    <w:p w:rsidR="003828C8" w:rsidRDefault="003828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4C"/>
    <w:rsid w:val="001675CC"/>
    <w:rsid w:val="003828C8"/>
    <w:rsid w:val="003F25C1"/>
    <w:rsid w:val="00455C08"/>
    <w:rsid w:val="005C148A"/>
    <w:rsid w:val="006B3C4C"/>
    <w:rsid w:val="006C0F4B"/>
    <w:rsid w:val="007026F8"/>
    <w:rsid w:val="007A36A9"/>
    <w:rsid w:val="007D4CB3"/>
    <w:rsid w:val="007F7AE1"/>
    <w:rsid w:val="00806220"/>
    <w:rsid w:val="009C5838"/>
    <w:rsid w:val="009D28C2"/>
    <w:rsid w:val="00B957D9"/>
    <w:rsid w:val="00DB1CBE"/>
    <w:rsid w:val="00F720C8"/>
    <w:rsid w:val="00FA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D33604"/>
  <w15:chartTrackingRefBased/>
  <w15:docId w15:val="{D4F59A41-325F-8B4C-A6B4-13ECEC0E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0072C6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hony/Library/Containers/com.microsoft.Word/Data/Library/Application%20Support/Microsoft/Office/16.0/DTS/zh-Hans%7b0932F269-AACD-3A47-A996-E204AECE2AC1%7d/%7bAF3E4AE2-728B-A14D-9187-B914132E413D%7dtf1000207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rial Unicode MS"/>
    <w:panose1 w:val="020B0604020202020204"/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E6"/>
    <w:rsid w:val="0023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AC8DFB64F02284ABD9C833EE39F08E3">
    <w:name w:val="EAC8DFB64F02284ABD9C833EE39F08E3"/>
    <w:pPr>
      <w:widowControl w:val="0"/>
      <w:jc w:val="both"/>
    </w:pPr>
  </w:style>
  <w:style w:type="paragraph" w:customStyle="1" w:styleId="A146639FBAF6994ABE1CFD0457C41BE2">
    <w:name w:val="A146639FBAF6994ABE1CFD0457C41BE2"/>
    <w:pPr>
      <w:widowControl w:val="0"/>
      <w:jc w:val="both"/>
    </w:pPr>
  </w:style>
  <w:style w:type="paragraph" w:customStyle="1" w:styleId="DAD758A430ACE5438EDBD37F8A735FE4">
    <w:name w:val="DAD758A430ACE5438EDBD37F8A735FE4"/>
    <w:pPr>
      <w:widowControl w:val="0"/>
      <w:jc w:val="both"/>
    </w:pPr>
  </w:style>
  <w:style w:type="paragraph" w:customStyle="1" w:styleId="E73F45BA829C404BA990D3C71242BF30">
    <w:name w:val="E73F45BA829C404BA990D3C71242BF30"/>
    <w:pPr>
      <w:widowControl w:val="0"/>
      <w:jc w:val="both"/>
    </w:pPr>
  </w:style>
  <w:style w:type="paragraph" w:customStyle="1" w:styleId="33E035620B2DF74EB7E2BDA9E52AB575">
    <w:name w:val="33E035620B2DF74EB7E2BDA9E52AB575"/>
    <w:pPr>
      <w:widowControl w:val="0"/>
      <w:jc w:val="both"/>
    </w:pPr>
  </w:style>
  <w:style w:type="paragraph" w:customStyle="1" w:styleId="584EA44E50FD6D4EA79BBFEBAA869560">
    <w:name w:val="584EA44E50FD6D4EA79BBFEBAA869560"/>
    <w:pPr>
      <w:widowControl w:val="0"/>
      <w:jc w:val="both"/>
    </w:pPr>
  </w:style>
  <w:style w:type="paragraph" w:styleId="a">
    <w:name w:val="List Bullet"/>
    <w:basedOn w:val="a0"/>
    <w:uiPriority w:val="31"/>
    <w:qFormat/>
    <w:pPr>
      <w:widowControl/>
      <w:numPr>
        <w:numId w:val="1"/>
      </w:numPr>
      <w:spacing w:before="160" w:after="320" w:line="360" w:lineRule="auto"/>
      <w:contextualSpacing/>
      <w:jc w:val="left"/>
    </w:pPr>
    <w:rPr>
      <w:color w:val="7F7F7F" w:themeColor="text1" w:themeTint="80"/>
      <w:kern w:val="0"/>
      <w:sz w:val="24"/>
      <w:lang w:val="en-GB"/>
    </w:rPr>
  </w:style>
  <w:style w:type="paragraph" w:customStyle="1" w:styleId="D6AFC984F53B0C4C84ECB2F3EC133F48">
    <w:name w:val="D6AFC984F53B0C4C84ECB2F3EC133F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商业论文.dotx</Template>
  <TotalTime>18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Anthony Xing</cp:lastModifiedBy>
  <cp:revision>11</cp:revision>
  <dcterms:created xsi:type="dcterms:W3CDTF">2018-04-05T22:56:00Z</dcterms:created>
  <dcterms:modified xsi:type="dcterms:W3CDTF">2018-04-06T00:12:00Z</dcterms:modified>
</cp:coreProperties>
</file>